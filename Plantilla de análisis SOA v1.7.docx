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AF9F" w14:textId="77777777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</w:rPr>
        <w:t>Proceso de Negocio</w:t>
      </w:r>
      <w:r w:rsidR="00604FE1" w:rsidRPr="00EC797D">
        <w:rPr>
          <w:b/>
          <w:smallCaps/>
          <w:sz w:val="20"/>
          <w:szCs w:val="20"/>
          <w:u w:val="single"/>
        </w:rPr>
        <w:t xml:space="preserve"> N°</w:t>
      </w:r>
      <w:r w:rsidRPr="00EC797D">
        <w:rPr>
          <w:b/>
          <w:smallCaps/>
          <w:sz w:val="20"/>
          <w:szCs w:val="20"/>
          <w:u w:val="single"/>
        </w:rPr>
        <w:t xml:space="preserve"> </w:t>
      </w:r>
    </w:p>
    <w:p w14:paraId="391644CC" w14:textId="77777777" w:rsidR="00116E8B" w:rsidRPr="00EC797D" w:rsidRDefault="00116E8B" w:rsidP="00116E8B">
      <w:pPr>
        <w:rPr>
          <w:b/>
          <w:sz w:val="20"/>
          <w:szCs w:val="20"/>
        </w:rPr>
      </w:pPr>
    </w:p>
    <w:p w14:paraId="265A1E60" w14:textId="77777777" w:rsidR="00116E8B" w:rsidRPr="00EC797D" w:rsidRDefault="00116E8B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Nombre</w:t>
      </w:r>
      <w:r w:rsidRPr="00EC797D">
        <w:rPr>
          <w:sz w:val="20"/>
          <w:szCs w:val="20"/>
        </w:rPr>
        <w:t xml:space="preserve">: </w:t>
      </w:r>
    </w:p>
    <w:p w14:paraId="6A4C21AA" w14:textId="77777777" w:rsidR="00116E8B" w:rsidRPr="00EC797D" w:rsidRDefault="00116E8B" w:rsidP="00116E8B">
      <w:pPr>
        <w:rPr>
          <w:sz w:val="20"/>
          <w:szCs w:val="20"/>
        </w:rPr>
      </w:pPr>
    </w:p>
    <w:p w14:paraId="05B459F7" w14:textId="77777777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Objetivos</w:t>
      </w:r>
      <w:r w:rsidRPr="00EC797D">
        <w:rPr>
          <w:sz w:val="20"/>
          <w:szCs w:val="20"/>
        </w:rPr>
        <w:t>:</w:t>
      </w:r>
    </w:p>
    <w:p w14:paraId="72EC1F16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67717E55" w14:textId="77777777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Alcance</w:t>
      </w:r>
      <w:r w:rsidRPr="00EC797D">
        <w:rPr>
          <w:sz w:val="20"/>
          <w:szCs w:val="20"/>
        </w:rPr>
        <w:t xml:space="preserve">: </w:t>
      </w:r>
    </w:p>
    <w:p w14:paraId="08088016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49269379" w14:textId="77777777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 xml:space="preserve">: </w:t>
      </w:r>
    </w:p>
    <w:p w14:paraId="67F46DBC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2722AAE7" w14:textId="77777777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  <w:lang w:val="es-AR"/>
        </w:rPr>
        <w:t>Servicios</w:t>
      </w:r>
    </w:p>
    <w:p w14:paraId="78031F14" w14:textId="77777777" w:rsidR="00116E8B" w:rsidRPr="00EC797D" w:rsidRDefault="00116E8B" w:rsidP="00116E8B">
      <w:pPr>
        <w:rPr>
          <w:sz w:val="20"/>
          <w:szCs w:val="20"/>
        </w:rPr>
      </w:pPr>
    </w:p>
    <w:p w14:paraId="2ACC4731" w14:textId="77777777" w:rsidR="00116E8B" w:rsidRPr="00EC797D" w:rsidRDefault="00116E8B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Identificador</w:t>
      </w:r>
      <w:r w:rsidRPr="00EC797D">
        <w:rPr>
          <w:sz w:val="20"/>
          <w:szCs w:val="20"/>
        </w:rPr>
        <w:t xml:space="preserve">: </w:t>
      </w:r>
    </w:p>
    <w:p w14:paraId="79D3DF44" w14:textId="77777777" w:rsidR="00116E8B" w:rsidRPr="00EC797D" w:rsidRDefault="00116E8B" w:rsidP="00116E8B">
      <w:pPr>
        <w:rPr>
          <w:sz w:val="20"/>
          <w:szCs w:val="20"/>
        </w:rPr>
      </w:pPr>
    </w:p>
    <w:p w14:paraId="502923F2" w14:textId="77777777" w:rsidR="00FF783D" w:rsidRPr="00EC797D" w:rsidRDefault="00FF783D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>:</w:t>
      </w:r>
    </w:p>
    <w:p w14:paraId="5554D8A6" w14:textId="77777777" w:rsidR="00FF783D" w:rsidRPr="00EC797D" w:rsidRDefault="00FF783D" w:rsidP="00116E8B">
      <w:pPr>
        <w:rPr>
          <w:sz w:val="20"/>
          <w:szCs w:val="20"/>
        </w:rPr>
      </w:pPr>
    </w:p>
    <w:p w14:paraId="33083B10" w14:textId="77777777" w:rsidR="00FF783D" w:rsidRPr="00EC797D" w:rsidRDefault="00FF783D" w:rsidP="00116E8B">
      <w:pPr>
        <w:rPr>
          <w:b/>
          <w:sz w:val="20"/>
          <w:szCs w:val="20"/>
        </w:rPr>
      </w:pPr>
      <w:r w:rsidRPr="00EC797D">
        <w:rPr>
          <w:b/>
          <w:sz w:val="20"/>
          <w:szCs w:val="20"/>
        </w:rPr>
        <w:t>Ubicación</w:t>
      </w:r>
      <w:r w:rsidRPr="00EC797D">
        <w:rPr>
          <w:sz w:val="20"/>
          <w:szCs w:val="20"/>
        </w:rPr>
        <w:t xml:space="preserve">: </w:t>
      </w:r>
    </w:p>
    <w:p w14:paraId="5DCE97B9" w14:textId="77777777" w:rsidR="00FF783D" w:rsidRPr="00EC797D" w:rsidRDefault="00FF783D" w:rsidP="00116E8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15"/>
        <w:gridCol w:w="1917"/>
        <w:gridCol w:w="1933"/>
        <w:gridCol w:w="1938"/>
      </w:tblGrid>
      <w:tr w:rsidR="001E1B01" w:rsidRPr="00EC797D" w14:paraId="557B6673" w14:textId="77777777">
        <w:tc>
          <w:tcPr>
            <w:tcW w:w="9854" w:type="dxa"/>
            <w:gridSpan w:val="5"/>
            <w:shd w:val="clear" w:color="auto" w:fill="B4C6E7"/>
          </w:tcPr>
          <w:p w14:paraId="599F75EA" w14:textId="77777777" w:rsidR="001E1B01" w:rsidRPr="00EC797D" w:rsidRDefault="00604FE1" w:rsidP="00116E8B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Operación</w:t>
            </w:r>
            <w:r w:rsidRPr="00EC797D">
              <w:rPr>
                <w:sz w:val="20"/>
                <w:szCs w:val="20"/>
              </w:rPr>
              <w:t>:</w:t>
            </w:r>
          </w:p>
        </w:tc>
      </w:tr>
      <w:tr w:rsidR="00F24DC4" w:rsidRPr="00EC797D" w14:paraId="4274A720" w14:textId="77777777" w:rsidTr="00F24DC4">
        <w:tc>
          <w:tcPr>
            <w:tcW w:w="9854" w:type="dxa"/>
            <w:gridSpan w:val="5"/>
          </w:tcPr>
          <w:p w14:paraId="7A163ED0" w14:textId="77777777" w:rsidR="00F24DC4" w:rsidRPr="00EC797D" w:rsidRDefault="00604FE1" w:rsidP="00116E8B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Descripción:</w:t>
            </w:r>
          </w:p>
        </w:tc>
      </w:tr>
      <w:tr w:rsidR="001E1B01" w:rsidRPr="00EC797D" w14:paraId="74E1F728" w14:textId="77777777">
        <w:tc>
          <w:tcPr>
            <w:tcW w:w="9854" w:type="dxa"/>
            <w:gridSpan w:val="5"/>
            <w:shd w:val="clear" w:color="auto" w:fill="D9E2F3"/>
          </w:tcPr>
          <w:p w14:paraId="103C5051" w14:textId="77777777" w:rsidR="001E1B01" w:rsidRPr="00EC797D" w:rsidRDefault="00AD16C8" w:rsidP="00116E8B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Solicitud</w:t>
            </w:r>
          </w:p>
        </w:tc>
      </w:tr>
      <w:tr w:rsidR="00AD16C8" w:rsidRPr="00EC797D" w14:paraId="06B8FDB2" w14:textId="77777777" w:rsidTr="003E5482">
        <w:trPr>
          <w:trHeight w:val="203"/>
        </w:trPr>
        <w:tc>
          <w:tcPr>
            <w:tcW w:w="1970" w:type="dxa"/>
            <w:vAlign w:val="center"/>
          </w:tcPr>
          <w:p w14:paraId="1BD3C187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971" w:type="dxa"/>
            <w:vAlign w:val="center"/>
          </w:tcPr>
          <w:p w14:paraId="25B42598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971" w:type="dxa"/>
            <w:vAlign w:val="center"/>
          </w:tcPr>
          <w:p w14:paraId="0B1311FD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971" w:type="dxa"/>
            <w:vAlign w:val="center"/>
          </w:tcPr>
          <w:p w14:paraId="75A5BB3F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1971" w:type="dxa"/>
            <w:vAlign w:val="center"/>
          </w:tcPr>
          <w:p w14:paraId="720D63C2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AD16C8" w:rsidRPr="00EC797D" w14:paraId="750780DD" w14:textId="77777777" w:rsidTr="003E5482">
        <w:trPr>
          <w:trHeight w:val="202"/>
        </w:trPr>
        <w:tc>
          <w:tcPr>
            <w:tcW w:w="1970" w:type="dxa"/>
          </w:tcPr>
          <w:p w14:paraId="01E93EA7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6C154DDA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0858A574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BD003EB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063331BB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</w:tr>
      <w:tr w:rsidR="00AD16C8" w:rsidRPr="00EC797D" w14:paraId="2351ED12" w14:textId="77777777" w:rsidTr="003E5482">
        <w:trPr>
          <w:trHeight w:val="202"/>
        </w:trPr>
        <w:tc>
          <w:tcPr>
            <w:tcW w:w="1970" w:type="dxa"/>
          </w:tcPr>
          <w:p w14:paraId="3BE78563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3BF4FE68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0D0B4A5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1AF081E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52D72922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</w:tr>
      <w:tr w:rsidR="00AD16C8" w:rsidRPr="00EC797D" w14:paraId="47D5776C" w14:textId="77777777">
        <w:tc>
          <w:tcPr>
            <w:tcW w:w="9854" w:type="dxa"/>
            <w:gridSpan w:val="5"/>
            <w:shd w:val="clear" w:color="auto" w:fill="D9E2F3"/>
          </w:tcPr>
          <w:p w14:paraId="19009EB6" w14:textId="77777777" w:rsidR="00AD16C8" w:rsidRPr="00EC797D" w:rsidRDefault="00AD16C8" w:rsidP="003E5482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Respuesta</w:t>
            </w:r>
          </w:p>
        </w:tc>
      </w:tr>
      <w:tr w:rsidR="00AD16C8" w:rsidRPr="00EC797D" w14:paraId="3B166F14" w14:textId="77777777" w:rsidTr="003E5482">
        <w:trPr>
          <w:trHeight w:val="203"/>
        </w:trPr>
        <w:tc>
          <w:tcPr>
            <w:tcW w:w="1970" w:type="dxa"/>
            <w:vAlign w:val="center"/>
          </w:tcPr>
          <w:p w14:paraId="635332C3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971" w:type="dxa"/>
            <w:vAlign w:val="center"/>
          </w:tcPr>
          <w:p w14:paraId="09CF5C74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971" w:type="dxa"/>
            <w:vAlign w:val="center"/>
          </w:tcPr>
          <w:p w14:paraId="731A7A0C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971" w:type="dxa"/>
            <w:vAlign w:val="center"/>
          </w:tcPr>
          <w:p w14:paraId="59C90922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1971" w:type="dxa"/>
            <w:vAlign w:val="center"/>
          </w:tcPr>
          <w:p w14:paraId="1070310D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AD16C8" w:rsidRPr="00EC797D" w14:paraId="3AA76FBB" w14:textId="77777777" w:rsidTr="003E5482">
        <w:trPr>
          <w:trHeight w:val="202"/>
        </w:trPr>
        <w:tc>
          <w:tcPr>
            <w:tcW w:w="1970" w:type="dxa"/>
          </w:tcPr>
          <w:p w14:paraId="66B0244F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0E6DE6EF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9411872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1539B0A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3F6FAF5E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</w:tr>
      <w:tr w:rsidR="00AD16C8" w:rsidRPr="00EC797D" w14:paraId="1A387B42" w14:textId="77777777" w:rsidTr="003E5482">
        <w:trPr>
          <w:trHeight w:val="202"/>
        </w:trPr>
        <w:tc>
          <w:tcPr>
            <w:tcW w:w="1970" w:type="dxa"/>
          </w:tcPr>
          <w:p w14:paraId="447636D2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0621E09F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5CB2EE6E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5771D46A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4EEDA46" w14:textId="77777777" w:rsidR="00AD16C8" w:rsidRPr="00EC797D" w:rsidRDefault="00AD16C8" w:rsidP="00AD16C8">
            <w:pPr>
              <w:rPr>
                <w:sz w:val="20"/>
                <w:szCs w:val="20"/>
              </w:rPr>
            </w:pPr>
          </w:p>
        </w:tc>
      </w:tr>
    </w:tbl>
    <w:p w14:paraId="03DD65ED" w14:textId="77777777" w:rsidR="00116E8B" w:rsidRPr="00EC797D" w:rsidRDefault="00116E8B" w:rsidP="00604FE1">
      <w:pPr>
        <w:rPr>
          <w:sz w:val="20"/>
          <w:szCs w:val="20"/>
        </w:rPr>
      </w:pPr>
    </w:p>
    <w:sectPr w:rsidR="00116E8B" w:rsidRPr="00EC79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48CEC" w14:textId="77777777" w:rsidR="00AA12E5" w:rsidRDefault="00AA12E5">
      <w:r>
        <w:separator/>
      </w:r>
    </w:p>
  </w:endnote>
  <w:endnote w:type="continuationSeparator" w:id="0">
    <w:p w14:paraId="1E453CA9" w14:textId="77777777" w:rsidR="00AA12E5" w:rsidRDefault="00AA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A21A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8A9CBB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FD32A" w14:textId="77777777" w:rsidR="006D0052" w:rsidRDefault="006D0052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4FE1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67014FC6" w14:textId="77777777">
      <w:tc>
        <w:tcPr>
          <w:tcW w:w="3490" w:type="dxa"/>
        </w:tcPr>
        <w:p w14:paraId="6884AB5A" w14:textId="70E1E91B" w:rsidR="006D0052" w:rsidRDefault="000E4C55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s-AR"/>
            </w:rPr>
            <w:instrText xml:space="preserve"> TIME \@ "dd/MM/yyyy hh:mm am/pm" </w:instrText>
          </w:r>
          <w:r>
            <w:rPr>
              <w:lang w:val="en-US"/>
            </w:rPr>
            <w:fldChar w:fldCharType="separate"/>
          </w:r>
          <w:r w:rsidR="001857A1">
            <w:rPr>
              <w:noProof/>
              <w:lang w:val="es-AR"/>
            </w:rPr>
            <w:t>16/09/2025 01:57 p. m.</w:t>
          </w:r>
          <w:r>
            <w:rPr>
              <w:lang w:val="en-US"/>
            </w:rPr>
            <w:fldChar w:fldCharType="end"/>
          </w:r>
        </w:p>
      </w:tc>
      <w:tc>
        <w:tcPr>
          <w:tcW w:w="2700" w:type="dxa"/>
        </w:tcPr>
        <w:p w14:paraId="44AE854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763B9648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6132" w14:textId="77777777" w:rsidR="00AA12E5" w:rsidRDefault="00AA12E5">
      <w:r>
        <w:separator/>
      </w:r>
    </w:p>
  </w:footnote>
  <w:footnote w:type="continuationSeparator" w:id="0">
    <w:p w14:paraId="669AB245" w14:textId="77777777" w:rsidR="00AA12E5" w:rsidRDefault="00AA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77"/>
      <w:gridCol w:w="2173"/>
    </w:tblGrid>
    <w:tr w:rsidR="006D0052" w14:paraId="7EC86AB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E846DC9" w14:textId="4BB9F861" w:rsidR="006D0052" w:rsidRDefault="00B9278F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9F5D40" wp14:editId="58017A34">
                <wp:extent cx="1143000" cy="866775"/>
                <wp:effectExtent l="0" t="0" r="0" b="0"/>
                <wp:docPr id="1" name="Imagen 1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74B6CD" w14:textId="77777777" w:rsidR="006D0052" w:rsidRDefault="006D0052">
          <w:pPr>
            <w:rPr>
              <w:smallCaps/>
            </w:rPr>
          </w:pPr>
          <w:r>
            <w:rPr>
              <w:smallCaps/>
            </w:rPr>
            <w:t xml:space="preserve">Ingeniería en Informática – Plan </w:t>
          </w:r>
          <w:r w:rsidR="00EC797D">
            <w:rPr>
              <w:smallCaps/>
            </w:rPr>
            <w:t>2014</w:t>
          </w:r>
        </w:p>
        <w:p w14:paraId="4D9596D6" w14:textId="77777777"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6D0052" w14:paraId="5FC2028F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B268DC" w14:textId="77777777" w:rsidR="006D0052" w:rsidRDefault="006D00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6DA84B" w14:textId="77777777" w:rsidR="006D0052" w:rsidRDefault="006D0052">
          <w:pPr>
            <w:rPr>
              <w:smallCaps/>
            </w:rPr>
          </w:pPr>
        </w:p>
        <w:p w14:paraId="15DE466D" w14:textId="77777777" w:rsidR="006D0052" w:rsidRDefault="006D0052">
          <w:pPr>
            <w:rPr>
              <w:smallCaps/>
            </w:rPr>
          </w:pPr>
        </w:p>
        <w:p w14:paraId="0B407CC6" w14:textId="77777777" w:rsidR="006D0052" w:rsidRDefault="00604FE1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43FF5BBF" w14:textId="77777777" w:rsidR="006D0052" w:rsidRDefault="006D0052">
          <w:pPr>
            <w:rPr>
              <w:smallCaps/>
            </w:rPr>
          </w:pPr>
        </w:p>
        <w:p w14:paraId="366F817C" w14:textId="77777777" w:rsidR="006D0052" w:rsidRDefault="006D00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C73661" w14:textId="77777777" w:rsidR="00116E8B" w:rsidRDefault="00116E8B" w:rsidP="00116E8B">
          <w:pPr>
            <w:rPr>
              <w:smallCaps/>
            </w:rPr>
          </w:pPr>
          <w:r>
            <w:rPr>
              <w:smallCaps/>
            </w:rPr>
            <w:t>Versión: 1.</w:t>
          </w:r>
          <w:r w:rsidR="00951DF2">
            <w:rPr>
              <w:smallCaps/>
            </w:rPr>
            <w:t>7</w:t>
          </w:r>
        </w:p>
        <w:p w14:paraId="6B7E1A40" w14:textId="77777777" w:rsidR="006D0052" w:rsidRDefault="00116E8B" w:rsidP="00116E8B">
          <w:pPr>
            <w:rPr>
              <w:smallCaps/>
            </w:rPr>
          </w:pPr>
          <w:r>
            <w:rPr>
              <w:smallCaps/>
            </w:rPr>
            <w:t>Vigencia: 13-10-2010</w:t>
          </w:r>
        </w:p>
      </w:tc>
    </w:tr>
  </w:tbl>
  <w:p w14:paraId="30E904C9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1491617">
    <w:abstractNumId w:val="9"/>
  </w:num>
  <w:num w:numId="2" w16cid:durableId="673067246">
    <w:abstractNumId w:val="14"/>
  </w:num>
  <w:num w:numId="3" w16cid:durableId="164058783">
    <w:abstractNumId w:val="4"/>
  </w:num>
  <w:num w:numId="4" w16cid:durableId="1455097591">
    <w:abstractNumId w:val="5"/>
  </w:num>
  <w:num w:numId="5" w16cid:durableId="1388411632">
    <w:abstractNumId w:val="20"/>
  </w:num>
  <w:num w:numId="6" w16cid:durableId="1761877718">
    <w:abstractNumId w:val="11"/>
  </w:num>
  <w:num w:numId="7" w16cid:durableId="1001814585">
    <w:abstractNumId w:val="7"/>
  </w:num>
  <w:num w:numId="8" w16cid:durableId="1164009545">
    <w:abstractNumId w:val="12"/>
  </w:num>
  <w:num w:numId="9" w16cid:durableId="56444044">
    <w:abstractNumId w:val="10"/>
  </w:num>
  <w:num w:numId="10" w16cid:durableId="1267227825">
    <w:abstractNumId w:val="17"/>
  </w:num>
  <w:num w:numId="11" w16cid:durableId="2130397640">
    <w:abstractNumId w:val="1"/>
  </w:num>
  <w:num w:numId="12" w16cid:durableId="211694741">
    <w:abstractNumId w:val="8"/>
  </w:num>
  <w:num w:numId="13" w16cid:durableId="1979337824">
    <w:abstractNumId w:val="24"/>
  </w:num>
  <w:num w:numId="14" w16cid:durableId="397443067">
    <w:abstractNumId w:val="0"/>
  </w:num>
  <w:num w:numId="15" w16cid:durableId="900168673">
    <w:abstractNumId w:val="25"/>
  </w:num>
  <w:num w:numId="16" w16cid:durableId="1282878181">
    <w:abstractNumId w:val="16"/>
  </w:num>
  <w:num w:numId="17" w16cid:durableId="312149393">
    <w:abstractNumId w:val="13"/>
  </w:num>
  <w:num w:numId="18" w16cid:durableId="271012897">
    <w:abstractNumId w:val="23"/>
  </w:num>
  <w:num w:numId="19" w16cid:durableId="408043405">
    <w:abstractNumId w:val="22"/>
  </w:num>
  <w:num w:numId="20" w16cid:durableId="691763873">
    <w:abstractNumId w:val="26"/>
  </w:num>
  <w:num w:numId="21" w16cid:durableId="1403528933">
    <w:abstractNumId w:val="15"/>
  </w:num>
  <w:num w:numId="22" w16cid:durableId="1446925416">
    <w:abstractNumId w:val="6"/>
  </w:num>
  <w:num w:numId="23" w16cid:durableId="945888387">
    <w:abstractNumId w:val="18"/>
  </w:num>
  <w:num w:numId="24" w16cid:durableId="1050228620">
    <w:abstractNumId w:val="3"/>
  </w:num>
  <w:num w:numId="25" w16cid:durableId="2078936327">
    <w:abstractNumId w:val="2"/>
  </w:num>
  <w:num w:numId="26" w16cid:durableId="1195926660">
    <w:abstractNumId w:val="27"/>
  </w:num>
  <w:num w:numId="27" w16cid:durableId="1617786550">
    <w:abstractNumId w:val="21"/>
  </w:num>
  <w:num w:numId="28" w16cid:durableId="183992498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8F"/>
    <w:rsid w:val="00004714"/>
    <w:rsid w:val="000050C1"/>
    <w:rsid w:val="00017040"/>
    <w:rsid w:val="00021D44"/>
    <w:rsid w:val="00042AE4"/>
    <w:rsid w:val="000D079E"/>
    <w:rsid w:val="000E0534"/>
    <w:rsid w:val="000E41A0"/>
    <w:rsid w:val="000E4C55"/>
    <w:rsid w:val="000E65E1"/>
    <w:rsid w:val="000F726C"/>
    <w:rsid w:val="00107D51"/>
    <w:rsid w:val="00116E8B"/>
    <w:rsid w:val="001173DA"/>
    <w:rsid w:val="00141856"/>
    <w:rsid w:val="00172C22"/>
    <w:rsid w:val="001857A1"/>
    <w:rsid w:val="00196E59"/>
    <w:rsid w:val="001A0188"/>
    <w:rsid w:val="001B7150"/>
    <w:rsid w:val="001E1B01"/>
    <w:rsid w:val="001E6C6E"/>
    <w:rsid w:val="00205F0A"/>
    <w:rsid w:val="00210A41"/>
    <w:rsid w:val="0021108B"/>
    <w:rsid w:val="00237753"/>
    <w:rsid w:val="002435AB"/>
    <w:rsid w:val="00271A5C"/>
    <w:rsid w:val="002A5C11"/>
    <w:rsid w:val="002C4158"/>
    <w:rsid w:val="002C722A"/>
    <w:rsid w:val="002D454F"/>
    <w:rsid w:val="002E6CEB"/>
    <w:rsid w:val="002E7713"/>
    <w:rsid w:val="00354864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4D49"/>
    <w:rsid w:val="005334DA"/>
    <w:rsid w:val="00545F41"/>
    <w:rsid w:val="00556F52"/>
    <w:rsid w:val="005A702B"/>
    <w:rsid w:val="005A73E8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C244C"/>
    <w:rsid w:val="006D0052"/>
    <w:rsid w:val="007331A5"/>
    <w:rsid w:val="00747390"/>
    <w:rsid w:val="0076030A"/>
    <w:rsid w:val="00766995"/>
    <w:rsid w:val="00776FDD"/>
    <w:rsid w:val="00783BB7"/>
    <w:rsid w:val="007A042C"/>
    <w:rsid w:val="00842D4C"/>
    <w:rsid w:val="00862213"/>
    <w:rsid w:val="008751E2"/>
    <w:rsid w:val="00883731"/>
    <w:rsid w:val="008A154A"/>
    <w:rsid w:val="008A1E12"/>
    <w:rsid w:val="008B2C88"/>
    <w:rsid w:val="008C32F5"/>
    <w:rsid w:val="009410E9"/>
    <w:rsid w:val="00951086"/>
    <w:rsid w:val="00951A2C"/>
    <w:rsid w:val="00951DF2"/>
    <w:rsid w:val="009612D0"/>
    <w:rsid w:val="009A6EAD"/>
    <w:rsid w:val="009B4B00"/>
    <w:rsid w:val="009C2932"/>
    <w:rsid w:val="009D53D7"/>
    <w:rsid w:val="009D6896"/>
    <w:rsid w:val="009E2FEF"/>
    <w:rsid w:val="009F6938"/>
    <w:rsid w:val="00A313FC"/>
    <w:rsid w:val="00A81307"/>
    <w:rsid w:val="00A8668C"/>
    <w:rsid w:val="00AA12E5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3F1A"/>
    <w:rsid w:val="00B841A3"/>
    <w:rsid w:val="00B857D5"/>
    <w:rsid w:val="00B866BE"/>
    <w:rsid w:val="00B9278F"/>
    <w:rsid w:val="00BB11A5"/>
    <w:rsid w:val="00BC3790"/>
    <w:rsid w:val="00BC3805"/>
    <w:rsid w:val="00BD5DA1"/>
    <w:rsid w:val="00BF3383"/>
    <w:rsid w:val="00BF424C"/>
    <w:rsid w:val="00C010F3"/>
    <w:rsid w:val="00C23898"/>
    <w:rsid w:val="00C2624A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42F19"/>
    <w:rsid w:val="00D52EA2"/>
    <w:rsid w:val="00D53C0E"/>
    <w:rsid w:val="00D67640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C797D"/>
    <w:rsid w:val="00EF7F85"/>
    <w:rsid w:val="00F03B33"/>
    <w:rsid w:val="00F20CC9"/>
    <w:rsid w:val="00F24DC4"/>
    <w:rsid w:val="00F30FD6"/>
    <w:rsid w:val="00F31BDF"/>
    <w:rsid w:val="00F36823"/>
    <w:rsid w:val="00F4431F"/>
    <w:rsid w:val="00F4554E"/>
    <w:rsid w:val="00F55FD2"/>
    <w:rsid w:val="00F563B3"/>
    <w:rsid w:val="00F62DF7"/>
    <w:rsid w:val="00F70F14"/>
    <w:rsid w:val="00F73F81"/>
    <w:rsid w:val="00F863E5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1998E0A7"/>
  <w15:chartTrackingRefBased/>
  <w15:docId w15:val="{17123303-DDFC-4D4C-BD2A-ED5CA581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u\Documents\DAS\PRACTICO\FINAL\Plantilla%20de%20an&#225;lisis%20SOA%20v1.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8D20-C1F0-43EA-9472-B273C61A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análisis SOA v1.7.dotx</Template>
  <TotalTime>3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Gsu</dc:creator>
  <cp:keywords/>
  <dc:description/>
  <cp:lastModifiedBy>Ignacio Jesús Olariaga Oliveto</cp:lastModifiedBy>
  <cp:revision>3</cp:revision>
  <cp:lastPrinted>2025-09-16T16:57:00Z</cp:lastPrinted>
  <dcterms:created xsi:type="dcterms:W3CDTF">2025-09-16T16:56:00Z</dcterms:created>
  <dcterms:modified xsi:type="dcterms:W3CDTF">2025-09-16T16:59:00Z</dcterms:modified>
</cp:coreProperties>
</file>