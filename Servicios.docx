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74A5" w14:textId="2ECACABC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</w:rPr>
        <w:t>Proceso de Negocio</w:t>
      </w:r>
      <w:r w:rsidR="00604FE1" w:rsidRPr="00EC797D">
        <w:rPr>
          <w:b/>
          <w:smallCaps/>
          <w:sz w:val="20"/>
          <w:szCs w:val="20"/>
          <w:u w:val="single"/>
        </w:rPr>
        <w:t xml:space="preserve"> </w:t>
      </w:r>
      <w:proofErr w:type="spellStart"/>
      <w:r w:rsidR="00604FE1" w:rsidRPr="00EC797D">
        <w:rPr>
          <w:b/>
          <w:smallCaps/>
          <w:sz w:val="20"/>
          <w:szCs w:val="20"/>
          <w:u w:val="single"/>
        </w:rPr>
        <w:t>N°</w:t>
      </w:r>
      <w:proofErr w:type="spellEnd"/>
      <w:r w:rsidRPr="00EC797D">
        <w:rPr>
          <w:b/>
          <w:smallCaps/>
          <w:sz w:val="20"/>
          <w:szCs w:val="20"/>
          <w:u w:val="single"/>
        </w:rPr>
        <w:t xml:space="preserve"> </w:t>
      </w:r>
      <w:r w:rsidR="00DC7F86">
        <w:rPr>
          <w:b/>
          <w:smallCaps/>
          <w:sz w:val="20"/>
          <w:szCs w:val="20"/>
          <w:u w:val="single"/>
        </w:rPr>
        <w:t>1</w:t>
      </w:r>
    </w:p>
    <w:p w14:paraId="6079B169" w14:textId="77777777" w:rsidR="00116E8B" w:rsidRPr="00EC797D" w:rsidRDefault="00116E8B" w:rsidP="00116E8B">
      <w:pPr>
        <w:rPr>
          <w:b/>
          <w:sz w:val="20"/>
          <w:szCs w:val="20"/>
        </w:rPr>
      </w:pPr>
    </w:p>
    <w:p w14:paraId="3797F052" w14:textId="3BDA2DC2" w:rsidR="00116E8B" w:rsidRPr="00EC797D" w:rsidRDefault="00116E8B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Nombre</w:t>
      </w:r>
      <w:r w:rsidRPr="00EC797D">
        <w:rPr>
          <w:sz w:val="20"/>
          <w:szCs w:val="20"/>
        </w:rPr>
        <w:t xml:space="preserve">: </w:t>
      </w:r>
      <w:r w:rsidR="00DC7F86" w:rsidRPr="00DC7F86">
        <w:rPr>
          <w:sz w:val="20"/>
          <w:szCs w:val="20"/>
        </w:rPr>
        <w:t>Visualizar promociones disponibles</w:t>
      </w:r>
    </w:p>
    <w:p w14:paraId="5AEB5833" w14:textId="77777777" w:rsidR="00116E8B" w:rsidRPr="00EC797D" w:rsidRDefault="00116E8B" w:rsidP="00116E8B">
      <w:pPr>
        <w:rPr>
          <w:sz w:val="20"/>
          <w:szCs w:val="20"/>
        </w:rPr>
      </w:pPr>
    </w:p>
    <w:p w14:paraId="11A37146" w14:textId="1061244C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Objetivos</w:t>
      </w:r>
      <w:r w:rsidRPr="00EC797D">
        <w:rPr>
          <w:sz w:val="20"/>
          <w:szCs w:val="20"/>
        </w:rPr>
        <w:t>:</w:t>
      </w:r>
      <w:r w:rsidR="00DC7F86">
        <w:rPr>
          <w:sz w:val="20"/>
          <w:szCs w:val="20"/>
        </w:rPr>
        <w:t xml:space="preserve"> </w:t>
      </w:r>
      <w:r w:rsidR="00DC7F86" w:rsidRPr="00DC7F86">
        <w:rPr>
          <w:sz w:val="20"/>
          <w:szCs w:val="20"/>
        </w:rPr>
        <w:t>Permitir al usuario acceder a las promociones vigentes ofrecidas por los restaurantes, ya sea de forma destacada en la portada del portal o como parte del detalle de un restaurante específico.</w:t>
      </w:r>
      <w:r w:rsidR="00DC7F86" w:rsidRPr="00DC7F86">
        <w:rPr>
          <w:sz w:val="20"/>
          <w:szCs w:val="20"/>
        </w:rPr>
        <w:t xml:space="preserve"> </w:t>
      </w:r>
      <w:r w:rsidR="00DC7F86">
        <w:rPr>
          <w:sz w:val="20"/>
          <w:szCs w:val="20"/>
        </w:rPr>
        <w:t xml:space="preserve">Registrar los </w:t>
      </w:r>
      <w:proofErr w:type="spellStart"/>
      <w:r w:rsidR="00DC7F86">
        <w:rPr>
          <w:sz w:val="20"/>
          <w:szCs w:val="20"/>
        </w:rPr>
        <w:t>clicks</w:t>
      </w:r>
      <w:proofErr w:type="spellEnd"/>
      <w:r w:rsidR="00DC7F86">
        <w:rPr>
          <w:sz w:val="20"/>
          <w:szCs w:val="20"/>
        </w:rPr>
        <w:t xml:space="preserve"> en el contenido promocional creado por el sistema</w:t>
      </w:r>
    </w:p>
    <w:p w14:paraId="463D4E9D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38FDC21D" w14:textId="66CFFF64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Alcance</w:t>
      </w:r>
      <w:r w:rsidRPr="00EC797D">
        <w:rPr>
          <w:sz w:val="20"/>
          <w:szCs w:val="20"/>
        </w:rPr>
        <w:t xml:space="preserve">: </w:t>
      </w:r>
      <w:r w:rsidR="00DC7F86">
        <w:rPr>
          <w:sz w:val="20"/>
          <w:szCs w:val="20"/>
        </w:rPr>
        <w:t xml:space="preserve">Desde que el usuario ingresa al portal hasta que hace </w:t>
      </w:r>
      <w:proofErr w:type="spellStart"/>
      <w:proofErr w:type="gramStart"/>
      <w:r w:rsidR="00DC7F86">
        <w:rPr>
          <w:sz w:val="20"/>
          <w:szCs w:val="20"/>
        </w:rPr>
        <w:t>click</w:t>
      </w:r>
      <w:proofErr w:type="spellEnd"/>
      <w:proofErr w:type="gramEnd"/>
      <w:r w:rsidR="00DC7F86">
        <w:rPr>
          <w:sz w:val="20"/>
          <w:szCs w:val="20"/>
        </w:rPr>
        <w:t xml:space="preserve"> en un contenido promocional o ingresa a otra pantalla.</w:t>
      </w:r>
    </w:p>
    <w:p w14:paraId="7A0CADA5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536E8E59" w14:textId="77777777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 xml:space="preserve">: </w:t>
      </w:r>
    </w:p>
    <w:p w14:paraId="5357CC77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6A4BCCCA" w14:textId="77777777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  <w:lang w:val="es-AR"/>
        </w:rPr>
        <w:t>Servicios</w:t>
      </w:r>
    </w:p>
    <w:p w14:paraId="78FC603C" w14:textId="77777777" w:rsidR="00116E8B" w:rsidRPr="00EC797D" w:rsidRDefault="00116E8B" w:rsidP="00116E8B">
      <w:pPr>
        <w:rPr>
          <w:sz w:val="20"/>
          <w:szCs w:val="20"/>
        </w:rPr>
      </w:pPr>
    </w:p>
    <w:p w14:paraId="0504CB7F" w14:textId="0AE04802" w:rsidR="00116E8B" w:rsidRPr="00EC797D" w:rsidRDefault="00116E8B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Identificador</w:t>
      </w:r>
      <w:r w:rsidRPr="00EC797D">
        <w:rPr>
          <w:sz w:val="20"/>
          <w:szCs w:val="20"/>
        </w:rPr>
        <w:t xml:space="preserve">: </w:t>
      </w:r>
      <w:r w:rsidR="00DC7F86">
        <w:rPr>
          <w:sz w:val="20"/>
          <w:szCs w:val="20"/>
        </w:rPr>
        <w:t>1</w:t>
      </w:r>
    </w:p>
    <w:p w14:paraId="23FF779E" w14:textId="77777777" w:rsidR="00116E8B" w:rsidRPr="00EC797D" w:rsidRDefault="00116E8B" w:rsidP="00116E8B">
      <w:pPr>
        <w:rPr>
          <w:sz w:val="20"/>
          <w:szCs w:val="20"/>
        </w:rPr>
      </w:pPr>
    </w:p>
    <w:p w14:paraId="1A9CAFE2" w14:textId="26E172B5" w:rsidR="00FF783D" w:rsidRPr="00EC797D" w:rsidRDefault="00FF783D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>:</w:t>
      </w:r>
      <w:r w:rsidR="00DC7F86">
        <w:rPr>
          <w:sz w:val="20"/>
          <w:szCs w:val="20"/>
        </w:rPr>
        <w:t xml:space="preserve"> Gestión de contenido promocional del restaurante</w:t>
      </w:r>
    </w:p>
    <w:p w14:paraId="08142F85" w14:textId="77777777" w:rsidR="00FF783D" w:rsidRPr="00EC797D" w:rsidRDefault="00FF783D" w:rsidP="00116E8B">
      <w:pPr>
        <w:rPr>
          <w:sz w:val="20"/>
          <w:szCs w:val="20"/>
        </w:rPr>
      </w:pPr>
    </w:p>
    <w:p w14:paraId="096FC08F" w14:textId="77737F19" w:rsidR="00FF783D" w:rsidRPr="00EC797D" w:rsidRDefault="00FF783D" w:rsidP="00116E8B">
      <w:pPr>
        <w:rPr>
          <w:b/>
          <w:sz w:val="20"/>
          <w:szCs w:val="20"/>
        </w:rPr>
      </w:pPr>
      <w:r w:rsidRPr="00EC797D">
        <w:rPr>
          <w:b/>
          <w:sz w:val="20"/>
          <w:szCs w:val="20"/>
        </w:rPr>
        <w:t>Ubicación</w:t>
      </w:r>
      <w:r w:rsidRPr="00EC797D">
        <w:rPr>
          <w:sz w:val="20"/>
          <w:szCs w:val="20"/>
        </w:rPr>
        <w:t xml:space="preserve">: </w:t>
      </w:r>
      <w:r w:rsidR="00DC7F86">
        <w:rPr>
          <w:sz w:val="20"/>
          <w:szCs w:val="20"/>
        </w:rPr>
        <w:t>Sistema del restaurante</w:t>
      </w:r>
    </w:p>
    <w:p w14:paraId="1F3AED1E" w14:textId="77777777" w:rsidR="00FF783D" w:rsidRPr="00EC797D" w:rsidRDefault="00FF783D" w:rsidP="00116E8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1714"/>
        <w:gridCol w:w="1505"/>
        <w:gridCol w:w="1611"/>
        <w:gridCol w:w="2991"/>
      </w:tblGrid>
      <w:tr w:rsidR="001E1B01" w:rsidRPr="00EC797D" w14:paraId="57B88B66" w14:textId="77777777" w:rsidTr="00DC7F86">
        <w:tc>
          <w:tcPr>
            <w:tcW w:w="9628" w:type="dxa"/>
            <w:gridSpan w:val="5"/>
            <w:shd w:val="clear" w:color="auto" w:fill="B4C6E7"/>
          </w:tcPr>
          <w:p w14:paraId="32A75019" w14:textId="1CFB576D" w:rsidR="001E1B01" w:rsidRPr="00EC797D" w:rsidRDefault="00604FE1" w:rsidP="00116E8B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Operación</w:t>
            </w:r>
            <w:r w:rsidRPr="00EC797D">
              <w:rPr>
                <w:sz w:val="20"/>
                <w:szCs w:val="20"/>
              </w:rPr>
              <w:t>:</w:t>
            </w:r>
            <w:r w:rsidR="00DC7F86">
              <w:rPr>
                <w:sz w:val="20"/>
                <w:szCs w:val="20"/>
              </w:rPr>
              <w:t xml:space="preserve"> </w:t>
            </w:r>
            <w:r w:rsidR="00DC7F86">
              <w:rPr>
                <w:sz w:val="20"/>
                <w:szCs w:val="20"/>
              </w:rPr>
              <w:t>Obtener Promociones Vigentes</w:t>
            </w:r>
          </w:p>
        </w:tc>
      </w:tr>
      <w:tr w:rsidR="00F24DC4" w:rsidRPr="00EC797D" w14:paraId="763C713F" w14:textId="77777777" w:rsidTr="00DC7F86">
        <w:tc>
          <w:tcPr>
            <w:tcW w:w="9628" w:type="dxa"/>
            <w:gridSpan w:val="5"/>
          </w:tcPr>
          <w:p w14:paraId="2AB5B206" w14:textId="6F9FED09" w:rsidR="00DC7F86" w:rsidRPr="00DC7F86" w:rsidRDefault="00604FE1" w:rsidP="00DC7F86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Descripción:</w:t>
            </w:r>
            <w:r w:rsidR="00DC7F86" w:rsidRPr="00DC7F86">
              <w:t xml:space="preserve"> </w:t>
            </w:r>
            <w:r w:rsidR="00DC7F86" w:rsidRPr="00DC7F86">
              <w:rPr>
                <w:sz w:val="20"/>
                <w:szCs w:val="20"/>
              </w:rPr>
              <w:t>Obtener las promociones actuales desde los sistemas de los restaurantes para</w:t>
            </w:r>
          </w:p>
          <w:p w14:paraId="5DC8AA5C" w14:textId="177B48AE" w:rsidR="00F24DC4" w:rsidRPr="00EC797D" w:rsidRDefault="00DC7F86" w:rsidP="00DC7F86">
            <w:pPr>
              <w:rPr>
                <w:sz w:val="20"/>
                <w:szCs w:val="20"/>
              </w:rPr>
            </w:pPr>
            <w:r w:rsidRPr="00DC7F86">
              <w:rPr>
                <w:sz w:val="20"/>
                <w:szCs w:val="20"/>
              </w:rPr>
              <w:t>alimentar al motor de IA que generará contenido promocional contextualizado</w:t>
            </w:r>
          </w:p>
        </w:tc>
      </w:tr>
      <w:tr w:rsidR="001E1B01" w:rsidRPr="00EC797D" w14:paraId="0A01B424" w14:textId="77777777" w:rsidTr="00DC7F86">
        <w:tc>
          <w:tcPr>
            <w:tcW w:w="9628" w:type="dxa"/>
            <w:gridSpan w:val="5"/>
            <w:shd w:val="clear" w:color="auto" w:fill="D9E2F3"/>
          </w:tcPr>
          <w:p w14:paraId="07D17853" w14:textId="77777777" w:rsidR="001E1B01" w:rsidRPr="00EC797D" w:rsidRDefault="00AD16C8" w:rsidP="00116E8B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Solicitud</w:t>
            </w:r>
          </w:p>
        </w:tc>
      </w:tr>
      <w:tr w:rsidR="00DC7F86" w:rsidRPr="00EC797D" w14:paraId="44476BBA" w14:textId="77777777" w:rsidTr="000E21F2">
        <w:trPr>
          <w:trHeight w:val="203"/>
        </w:trPr>
        <w:tc>
          <w:tcPr>
            <w:tcW w:w="1807" w:type="dxa"/>
            <w:vAlign w:val="center"/>
          </w:tcPr>
          <w:p w14:paraId="7E686E17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714" w:type="dxa"/>
            <w:vAlign w:val="center"/>
          </w:tcPr>
          <w:p w14:paraId="07545E39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505" w:type="dxa"/>
            <w:vAlign w:val="center"/>
          </w:tcPr>
          <w:p w14:paraId="4AAF598B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611" w:type="dxa"/>
            <w:vAlign w:val="center"/>
          </w:tcPr>
          <w:p w14:paraId="440B031C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991" w:type="dxa"/>
            <w:vAlign w:val="center"/>
          </w:tcPr>
          <w:p w14:paraId="75832C4D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DC7F86" w:rsidRPr="00EC797D" w14:paraId="1CD53E5E" w14:textId="77777777" w:rsidTr="000E21F2">
        <w:trPr>
          <w:trHeight w:val="202"/>
        </w:trPr>
        <w:tc>
          <w:tcPr>
            <w:tcW w:w="1807" w:type="dxa"/>
          </w:tcPr>
          <w:p w14:paraId="02FC8BD3" w14:textId="715E3588" w:rsidR="00AD16C8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1714" w:type="dxa"/>
          </w:tcPr>
          <w:p w14:paraId="2D8CDB8B" w14:textId="685E11FD" w:rsidR="00AD16C8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505" w:type="dxa"/>
          </w:tcPr>
          <w:p w14:paraId="0FCF3EB0" w14:textId="293ACE39" w:rsidR="00AD16C8" w:rsidRPr="00EC797D" w:rsidRDefault="00DC7F86" w:rsidP="00AD16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11" w:type="dxa"/>
          </w:tcPr>
          <w:p w14:paraId="1CA4B297" w14:textId="17DEB71B" w:rsidR="00AD16C8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991" w:type="dxa"/>
          </w:tcPr>
          <w:p w14:paraId="75641DB9" w14:textId="661C02BB" w:rsidR="00AD16C8" w:rsidRPr="00EC797D" w:rsidRDefault="00DC7F86" w:rsidP="00116E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Asjdhasjdhasdas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DC7F86" w:rsidRPr="00EC797D" w14:paraId="412E8F24" w14:textId="77777777" w:rsidTr="000E21F2">
        <w:trPr>
          <w:trHeight w:val="202"/>
        </w:trPr>
        <w:tc>
          <w:tcPr>
            <w:tcW w:w="1807" w:type="dxa"/>
          </w:tcPr>
          <w:p w14:paraId="3BC64EE0" w14:textId="00F4D3F3" w:rsidR="00DC7F86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714" w:type="dxa"/>
          </w:tcPr>
          <w:p w14:paraId="41CCC017" w14:textId="769065F9" w:rsidR="00AD16C8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505" w:type="dxa"/>
          </w:tcPr>
          <w:p w14:paraId="66F20E97" w14:textId="4E922A70" w:rsidR="00AD16C8" w:rsidRPr="00EC797D" w:rsidRDefault="00DC7F86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11" w:type="dxa"/>
          </w:tcPr>
          <w:p w14:paraId="6F26A7B2" w14:textId="77777777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  <w:tc>
          <w:tcPr>
            <w:tcW w:w="2991" w:type="dxa"/>
          </w:tcPr>
          <w:p w14:paraId="38FC46A2" w14:textId="03C411FB" w:rsidR="00AD16C8" w:rsidRPr="00EC797D" w:rsidRDefault="00DC7F86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29/08/2025</w:t>
            </w:r>
          </w:p>
        </w:tc>
      </w:tr>
      <w:tr w:rsidR="00DC7F86" w:rsidRPr="00EC797D" w14:paraId="7017AEF0" w14:textId="77777777" w:rsidTr="000E21F2">
        <w:trPr>
          <w:trHeight w:val="202"/>
        </w:trPr>
        <w:tc>
          <w:tcPr>
            <w:tcW w:w="1807" w:type="dxa"/>
          </w:tcPr>
          <w:p w14:paraId="112446EC" w14:textId="77777777" w:rsidR="00DC7F86" w:rsidRPr="00EC797D" w:rsidRDefault="00DC7F86" w:rsidP="00116E8B">
            <w:pPr>
              <w:rPr>
                <w:sz w:val="20"/>
                <w:szCs w:val="20"/>
              </w:rPr>
            </w:pPr>
          </w:p>
        </w:tc>
        <w:tc>
          <w:tcPr>
            <w:tcW w:w="1714" w:type="dxa"/>
          </w:tcPr>
          <w:p w14:paraId="37C17ED6" w14:textId="77777777" w:rsidR="00DC7F86" w:rsidRPr="00EC797D" w:rsidRDefault="00DC7F86" w:rsidP="00116E8B">
            <w:pPr>
              <w:rPr>
                <w:sz w:val="20"/>
                <w:szCs w:val="20"/>
              </w:rPr>
            </w:pPr>
          </w:p>
        </w:tc>
        <w:tc>
          <w:tcPr>
            <w:tcW w:w="1505" w:type="dxa"/>
          </w:tcPr>
          <w:p w14:paraId="152BACF0" w14:textId="77777777" w:rsidR="00DC7F86" w:rsidRPr="00EC797D" w:rsidRDefault="00DC7F86" w:rsidP="00AD16C8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</w:tcPr>
          <w:p w14:paraId="47963AD2" w14:textId="77777777" w:rsidR="00DC7F86" w:rsidRPr="00EC797D" w:rsidRDefault="00DC7F86" w:rsidP="00116E8B">
            <w:pPr>
              <w:rPr>
                <w:sz w:val="20"/>
                <w:szCs w:val="20"/>
              </w:rPr>
            </w:pPr>
          </w:p>
        </w:tc>
        <w:tc>
          <w:tcPr>
            <w:tcW w:w="2991" w:type="dxa"/>
          </w:tcPr>
          <w:p w14:paraId="695B56A4" w14:textId="77777777" w:rsidR="00DC7F86" w:rsidRPr="00EC797D" w:rsidRDefault="00DC7F86" w:rsidP="00116E8B">
            <w:pPr>
              <w:rPr>
                <w:sz w:val="20"/>
                <w:szCs w:val="20"/>
              </w:rPr>
            </w:pPr>
          </w:p>
        </w:tc>
      </w:tr>
      <w:tr w:rsidR="00AD16C8" w:rsidRPr="00EC797D" w14:paraId="6370BE30" w14:textId="77777777" w:rsidTr="00DC7F86">
        <w:tc>
          <w:tcPr>
            <w:tcW w:w="9628" w:type="dxa"/>
            <w:gridSpan w:val="5"/>
            <w:shd w:val="clear" w:color="auto" w:fill="D9E2F3"/>
          </w:tcPr>
          <w:p w14:paraId="32362D33" w14:textId="77777777" w:rsidR="00AD16C8" w:rsidRPr="00EC797D" w:rsidRDefault="00AD16C8" w:rsidP="003E5482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Respuesta</w:t>
            </w:r>
          </w:p>
        </w:tc>
      </w:tr>
      <w:tr w:rsidR="00DC7F86" w:rsidRPr="00EC797D" w14:paraId="56739AFC" w14:textId="77777777" w:rsidTr="000E21F2">
        <w:trPr>
          <w:trHeight w:val="203"/>
        </w:trPr>
        <w:tc>
          <w:tcPr>
            <w:tcW w:w="1807" w:type="dxa"/>
            <w:vAlign w:val="center"/>
          </w:tcPr>
          <w:p w14:paraId="773D2E45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714" w:type="dxa"/>
            <w:vAlign w:val="center"/>
          </w:tcPr>
          <w:p w14:paraId="0125106B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505" w:type="dxa"/>
            <w:vAlign w:val="center"/>
          </w:tcPr>
          <w:p w14:paraId="05F39C63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611" w:type="dxa"/>
            <w:vAlign w:val="center"/>
          </w:tcPr>
          <w:p w14:paraId="6DC32854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991" w:type="dxa"/>
            <w:vAlign w:val="center"/>
          </w:tcPr>
          <w:p w14:paraId="72EF03D9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DC7F86" w:rsidRPr="00EC797D" w14:paraId="55D555DE" w14:textId="77777777" w:rsidTr="000E21F2">
        <w:trPr>
          <w:trHeight w:val="202"/>
        </w:trPr>
        <w:tc>
          <w:tcPr>
            <w:tcW w:w="1807" w:type="dxa"/>
          </w:tcPr>
          <w:p w14:paraId="2C0D98D4" w14:textId="6394CEAD" w:rsidR="00AD16C8" w:rsidRPr="00EC797D" w:rsidRDefault="00DC7F86" w:rsidP="003E54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Cod_error</w:t>
            </w:r>
            <w:proofErr w:type="spellEnd"/>
          </w:p>
        </w:tc>
        <w:tc>
          <w:tcPr>
            <w:tcW w:w="1714" w:type="dxa"/>
          </w:tcPr>
          <w:p w14:paraId="20ACCA58" w14:textId="055FFFD4" w:rsidR="00AD16C8" w:rsidRPr="00EC797D" w:rsidRDefault="00DC7F86" w:rsidP="003E5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</w:t>
            </w:r>
          </w:p>
        </w:tc>
        <w:tc>
          <w:tcPr>
            <w:tcW w:w="1505" w:type="dxa"/>
          </w:tcPr>
          <w:p w14:paraId="1FDB56D5" w14:textId="797CB765" w:rsidR="00AD16C8" w:rsidRPr="00EC797D" w:rsidRDefault="00DC7F86" w:rsidP="003E548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11" w:type="dxa"/>
          </w:tcPr>
          <w:p w14:paraId="3C9EDA15" w14:textId="77777777" w:rsidR="00AD16C8" w:rsidRPr="00EC797D" w:rsidRDefault="00AD16C8" w:rsidP="003E5482">
            <w:pPr>
              <w:rPr>
                <w:sz w:val="20"/>
                <w:szCs w:val="20"/>
              </w:rPr>
            </w:pPr>
          </w:p>
        </w:tc>
        <w:tc>
          <w:tcPr>
            <w:tcW w:w="2991" w:type="dxa"/>
          </w:tcPr>
          <w:p w14:paraId="35213404" w14:textId="44B7D57E" w:rsidR="00DC7F86" w:rsidRPr="00EC797D" w:rsidRDefault="00DC7F86" w:rsidP="003E5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  <w:tr w:rsidR="00DC7F86" w:rsidRPr="00EC797D" w14:paraId="669ADC0A" w14:textId="77777777" w:rsidTr="000E21F2">
        <w:trPr>
          <w:trHeight w:val="202"/>
        </w:trPr>
        <w:tc>
          <w:tcPr>
            <w:tcW w:w="1807" w:type="dxa"/>
          </w:tcPr>
          <w:p w14:paraId="744C0C5F" w14:textId="3F5967EA" w:rsidR="00AD16C8" w:rsidRPr="00EC797D" w:rsidRDefault="00DC7F86" w:rsidP="00AD16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Mensaje_error</w:t>
            </w:r>
            <w:proofErr w:type="spellEnd"/>
          </w:p>
        </w:tc>
        <w:tc>
          <w:tcPr>
            <w:tcW w:w="1714" w:type="dxa"/>
          </w:tcPr>
          <w:p w14:paraId="248399D7" w14:textId="77FDFB81" w:rsidR="00AD16C8" w:rsidRPr="00EC797D" w:rsidRDefault="00DC7F86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</w:t>
            </w:r>
          </w:p>
        </w:tc>
        <w:tc>
          <w:tcPr>
            <w:tcW w:w="1505" w:type="dxa"/>
          </w:tcPr>
          <w:p w14:paraId="67B1945C" w14:textId="53095D09" w:rsidR="00AD16C8" w:rsidRPr="00EC797D" w:rsidRDefault="00DC7F86" w:rsidP="00AD16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11" w:type="dxa"/>
          </w:tcPr>
          <w:p w14:paraId="229583A9" w14:textId="76968146" w:rsidR="00AD16C8" w:rsidRPr="00EC797D" w:rsidRDefault="00DC7F86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[1,255]</w:t>
            </w:r>
          </w:p>
        </w:tc>
        <w:tc>
          <w:tcPr>
            <w:tcW w:w="2991" w:type="dxa"/>
          </w:tcPr>
          <w:p w14:paraId="5CE8B5FF" w14:textId="1148746F" w:rsidR="00AD16C8" w:rsidRPr="00EC797D" w:rsidRDefault="00DC7F86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promociones vigentes</w:t>
            </w:r>
          </w:p>
        </w:tc>
      </w:tr>
      <w:tr w:rsidR="00DC7F86" w:rsidRPr="00EC797D" w14:paraId="2D7B49EA" w14:textId="77777777" w:rsidTr="000E21F2">
        <w:trPr>
          <w:trHeight w:val="202"/>
        </w:trPr>
        <w:tc>
          <w:tcPr>
            <w:tcW w:w="1807" w:type="dxa"/>
          </w:tcPr>
          <w:p w14:paraId="51DE5F06" w14:textId="485A2614" w:rsidR="00DC7F86" w:rsidRPr="00EC797D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Promociones</w:t>
            </w:r>
          </w:p>
        </w:tc>
        <w:tc>
          <w:tcPr>
            <w:tcW w:w="1714" w:type="dxa"/>
          </w:tcPr>
          <w:p w14:paraId="5AF043D7" w14:textId="4B9A41A4" w:rsidR="00DC7F86" w:rsidRPr="00EC797D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</w:t>
            </w:r>
          </w:p>
        </w:tc>
        <w:tc>
          <w:tcPr>
            <w:tcW w:w="1505" w:type="dxa"/>
          </w:tcPr>
          <w:p w14:paraId="4E678711" w14:textId="231895C6" w:rsidR="00DC7F86" w:rsidRPr="00EC797D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611" w:type="dxa"/>
          </w:tcPr>
          <w:p w14:paraId="74B56998" w14:textId="27C86F54" w:rsidR="00DC7F86" w:rsidRPr="00EC797D" w:rsidRDefault="00DC7F86" w:rsidP="00AD16C8">
            <w:pPr>
              <w:rPr>
                <w:sz w:val="20"/>
                <w:szCs w:val="20"/>
              </w:rPr>
            </w:pPr>
          </w:p>
        </w:tc>
        <w:tc>
          <w:tcPr>
            <w:tcW w:w="2991" w:type="dxa"/>
          </w:tcPr>
          <w:p w14:paraId="4AE355DC" w14:textId="77777777" w:rsidR="00DC7F86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  <w:p w14:paraId="62662DE9" w14:textId="4D736151" w:rsidR="000E21F2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{“Id_Promoción”:564,</w:t>
            </w:r>
          </w:p>
          <w:p w14:paraId="2A6B2315" w14:textId="3ADA84E4" w:rsidR="000E21F2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“Nombre_promocion”:”2x1 en lomitos”,</w:t>
            </w:r>
          </w:p>
          <w:p w14:paraId="7ABBCB15" w14:textId="0F0127AE" w:rsidR="000E21F2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“Fecha_inicio”:20/08/2025,</w:t>
            </w:r>
          </w:p>
          <w:p w14:paraId="33AA2738" w14:textId="77777777" w:rsidR="000E21F2" w:rsidRDefault="000E21F2" w:rsidP="000E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“Fecha_fin”:30/08/2025,</w:t>
            </w:r>
          </w:p>
          <w:p w14:paraId="74763D0E" w14:textId="1C4256BB" w:rsidR="000E21F2" w:rsidRDefault="000E21F2" w:rsidP="000E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“Descripcion”:”2x1 en lomitos de pollo en todas las sucursales”},</w:t>
            </w:r>
          </w:p>
          <w:p w14:paraId="64ADFB97" w14:textId="380609EB" w:rsidR="000E21F2" w:rsidRDefault="000E21F2" w:rsidP="000E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{…},</w:t>
            </w:r>
          </w:p>
          <w:p w14:paraId="40397F59" w14:textId="4A1957C7" w:rsidR="000E21F2" w:rsidRDefault="000E21F2" w:rsidP="000E2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54CEB79D" w14:textId="2DF8E995" w:rsidR="000E21F2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1D4F8C8B" w14:textId="77777777" w:rsidR="000E21F2" w:rsidRDefault="000E21F2" w:rsidP="00AD16C8">
            <w:pPr>
              <w:rPr>
                <w:sz w:val="20"/>
                <w:szCs w:val="20"/>
              </w:rPr>
            </w:pPr>
          </w:p>
          <w:p w14:paraId="270961C7" w14:textId="77777777" w:rsidR="000E21F2" w:rsidRDefault="000E21F2" w:rsidP="00AD16C8">
            <w:pPr>
              <w:rPr>
                <w:sz w:val="20"/>
                <w:szCs w:val="20"/>
              </w:rPr>
            </w:pPr>
          </w:p>
          <w:p w14:paraId="6EA0E4ED" w14:textId="4F63AB14" w:rsidR="000E21F2" w:rsidRPr="00EC797D" w:rsidRDefault="000E21F2" w:rsidP="00AD16C8">
            <w:pPr>
              <w:rPr>
                <w:sz w:val="20"/>
                <w:szCs w:val="20"/>
              </w:rPr>
            </w:pPr>
          </w:p>
        </w:tc>
      </w:tr>
      <w:tr w:rsidR="000E21F2" w:rsidRPr="00EC797D" w14:paraId="2DCBE3AB" w14:textId="77777777" w:rsidTr="007017D6">
        <w:trPr>
          <w:trHeight w:val="202"/>
        </w:trPr>
        <w:tc>
          <w:tcPr>
            <w:tcW w:w="9628" w:type="dxa"/>
            <w:gridSpan w:val="5"/>
          </w:tcPr>
          <w:p w14:paraId="7E160507" w14:textId="78F831AF" w:rsidR="000E21F2" w:rsidRDefault="000E21F2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Objeto JSON de respuesta contendrá el id, nombre, fecha de inicio, fecha de fin y descripción de cada una de las promociones validas en el momento y el futuro de la fecha recibida.</w:t>
            </w:r>
          </w:p>
        </w:tc>
      </w:tr>
    </w:tbl>
    <w:p w14:paraId="5DF854C1" w14:textId="77777777" w:rsidR="00116E8B" w:rsidRPr="00EC797D" w:rsidRDefault="00116E8B" w:rsidP="00604FE1">
      <w:pPr>
        <w:rPr>
          <w:sz w:val="20"/>
          <w:szCs w:val="20"/>
        </w:rPr>
      </w:pPr>
    </w:p>
    <w:sectPr w:rsidR="00116E8B" w:rsidRPr="00EC79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BA32" w14:textId="77777777" w:rsidR="00AE3AB0" w:rsidRDefault="00AE3AB0">
      <w:r>
        <w:separator/>
      </w:r>
    </w:p>
  </w:endnote>
  <w:endnote w:type="continuationSeparator" w:id="0">
    <w:p w14:paraId="6ACDCD6F" w14:textId="77777777" w:rsidR="00AE3AB0" w:rsidRDefault="00AE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2E824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607E2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0952D" w14:textId="77777777" w:rsidR="006D0052" w:rsidRDefault="006D0052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4FE1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398012DE" w14:textId="77777777">
      <w:tc>
        <w:tcPr>
          <w:tcW w:w="3490" w:type="dxa"/>
        </w:tcPr>
        <w:p w14:paraId="7647CE77" w14:textId="77777777" w:rsidR="006D0052" w:rsidRDefault="000E4C55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s-AR"/>
            </w:rPr>
            <w:instrText xml:space="preserve"> TIME \@ "dd/MM/yyyy hh:mm am/pm" </w:instrText>
          </w:r>
          <w:r>
            <w:rPr>
              <w:lang w:val="en-US"/>
            </w:rPr>
            <w:fldChar w:fldCharType="separate"/>
          </w:r>
          <w:r w:rsidR="00E377CB">
            <w:rPr>
              <w:noProof/>
              <w:lang w:val="es-AR"/>
            </w:rPr>
            <w:t>28/08/2025 04:54 p. m.</w:t>
          </w:r>
          <w:r>
            <w:rPr>
              <w:lang w:val="en-US"/>
            </w:rPr>
            <w:fldChar w:fldCharType="end"/>
          </w:r>
        </w:p>
      </w:tc>
      <w:tc>
        <w:tcPr>
          <w:tcW w:w="2700" w:type="dxa"/>
        </w:tcPr>
        <w:p w14:paraId="3BC89362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18CADCA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A7C5C" w14:textId="77777777" w:rsidR="00AE3AB0" w:rsidRDefault="00AE3AB0">
      <w:r>
        <w:separator/>
      </w:r>
    </w:p>
  </w:footnote>
  <w:footnote w:type="continuationSeparator" w:id="0">
    <w:p w14:paraId="5D86C711" w14:textId="77777777" w:rsidR="00AE3AB0" w:rsidRDefault="00AE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58"/>
      <w:gridCol w:w="2192"/>
    </w:tblGrid>
    <w:tr w:rsidR="006D0052" w14:paraId="6B1644CF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2DDC9A" w14:textId="75F1B657" w:rsidR="006D0052" w:rsidRDefault="00E377CB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0D81F88B" wp14:editId="19874869">
                <wp:extent cx="1143000" cy="866775"/>
                <wp:effectExtent l="0" t="0" r="0" b="0"/>
                <wp:docPr id="1" name="Imagen 1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74A03D" w14:textId="77777777" w:rsidR="006D0052" w:rsidRDefault="006D0052">
          <w:pPr>
            <w:rPr>
              <w:smallCaps/>
            </w:rPr>
          </w:pPr>
          <w:r>
            <w:rPr>
              <w:smallCaps/>
            </w:rPr>
            <w:t xml:space="preserve">Ingeniería en Informática – Plan </w:t>
          </w:r>
          <w:r w:rsidR="00EC797D">
            <w:rPr>
              <w:smallCaps/>
            </w:rPr>
            <w:t>2014</w:t>
          </w:r>
        </w:p>
        <w:p w14:paraId="0B342904" w14:textId="77777777"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6D0052" w14:paraId="0C19F14D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5AA88B" w14:textId="77777777" w:rsidR="006D0052" w:rsidRDefault="006D00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00B357" w14:textId="77777777" w:rsidR="006D0052" w:rsidRDefault="006D0052">
          <w:pPr>
            <w:rPr>
              <w:smallCaps/>
            </w:rPr>
          </w:pPr>
        </w:p>
        <w:p w14:paraId="52ECD816" w14:textId="77777777" w:rsidR="006D0052" w:rsidRDefault="006D0052">
          <w:pPr>
            <w:rPr>
              <w:smallCaps/>
            </w:rPr>
          </w:pPr>
        </w:p>
        <w:p w14:paraId="632AA8C5" w14:textId="77777777" w:rsidR="006D0052" w:rsidRDefault="00604FE1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7699732B" w14:textId="77777777" w:rsidR="006D0052" w:rsidRDefault="006D0052">
          <w:pPr>
            <w:rPr>
              <w:smallCaps/>
            </w:rPr>
          </w:pPr>
        </w:p>
        <w:p w14:paraId="77E41E25" w14:textId="77777777" w:rsidR="006D0052" w:rsidRDefault="006D00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657671" w14:textId="0E3BFFA3" w:rsidR="00116E8B" w:rsidRDefault="00116E8B" w:rsidP="00116E8B">
          <w:pPr>
            <w:rPr>
              <w:smallCaps/>
            </w:rPr>
          </w:pPr>
          <w:r>
            <w:rPr>
              <w:smallCaps/>
            </w:rPr>
            <w:t>Versión: 1.</w:t>
          </w:r>
          <w:r w:rsidR="00DC7F86">
            <w:rPr>
              <w:smallCaps/>
            </w:rPr>
            <w:t>0</w:t>
          </w:r>
        </w:p>
        <w:p w14:paraId="207D906A" w14:textId="3538ADB3" w:rsidR="006D0052" w:rsidRDefault="00116E8B" w:rsidP="00116E8B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DC7F86">
            <w:rPr>
              <w:smallCaps/>
            </w:rPr>
            <w:t>20/08/2025</w:t>
          </w:r>
        </w:p>
      </w:tc>
    </w:tr>
  </w:tbl>
  <w:p w14:paraId="5A4AD2B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1491617">
    <w:abstractNumId w:val="9"/>
  </w:num>
  <w:num w:numId="2" w16cid:durableId="673067246">
    <w:abstractNumId w:val="14"/>
  </w:num>
  <w:num w:numId="3" w16cid:durableId="164058783">
    <w:abstractNumId w:val="4"/>
  </w:num>
  <w:num w:numId="4" w16cid:durableId="1455097591">
    <w:abstractNumId w:val="5"/>
  </w:num>
  <w:num w:numId="5" w16cid:durableId="1388411632">
    <w:abstractNumId w:val="20"/>
  </w:num>
  <w:num w:numId="6" w16cid:durableId="1761877718">
    <w:abstractNumId w:val="11"/>
  </w:num>
  <w:num w:numId="7" w16cid:durableId="1001814585">
    <w:abstractNumId w:val="7"/>
  </w:num>
  <w:num w:numId="8" w16cid:durableId="1164009545">
    <w:abstractNumId w:val="12"/>
  </w:num>
  <w:num w:numId="9" w16cid:durableId="56444044">
    <w:abstractNumId w:val="10"/>
  </w:num>
  <w:num w:numId="10" w16cid:durableId="1267227825">
    <w:abstractNumId w:val="17"/>
  </w:num>
  <w:num w:numId="11" w16cid:durableId="2130397640">
    <w:abstractNumId w:val="1"/>
  </w:num>
  <w:num w:numId="12" w16cid:durableId="211694741">
    <w:abstractNumId w:val="8"/>
  </w:num>
  <w:num w:numId="13" w16cid:durableId="1979337824">
    <w:abstractNumId w:val="24"/>
  </w:num>
  <w:num w:numId="14" w16cid:durableId="397443067">
    <w:abstractNumId w:val="0"/>
  </w:num>
  <w:num w:numId="15" w16cid:durableId="900168673">
    <w:abstractNumId w:val="25"/>
  </w:num>
  <w:num w:numId="16" w16cid:durableId="1282878181">
    <w:abstractNumId w:val="16"/>
  </w:num>
  <w:num w:numId="17" w16cid:durableId="312149393">
    <w:abstractNumId w:val="13"/>
  </w:num>
  <w:num w:numId="18" w16cid:durableId="271012897">
    <w:abstractNumId w:val="23"/>
  </w:num>
  <w:num w:numId="19" w16cid:durableId="408043405">
    <w:abstractNumId w:val="22"/>
  </w:num>
  <w:num w:numId="20" w16cid:durableId="691763873">
    <w:abstractNumId w:val="26"/>
  </w:num>
  <w:num w:numId="21" w16cid:durableId="1403528933">
    <w:abstractNumId w:val="15"/>
  </w:num>
  <w:num w:numId="22" w16cid:durableId="1446925416">
    <w:abstractNumId w:val="6"/>
  </w:num>
  <w:num w:numId="23" w16cid:durableId="945888387">
    <w:abstractNumId w:val="18"/>
  </w:num>
  <w:num w:numId="24" w16cid:durableId="1050228620">
    <w:abstractNumId w:val="3"/>
  </w:num>
  <w:num w:numId="25" w16cid:durableId="2078936327">
    <w:abstractNumId w:val="2"/>
  </w:num>
  <w:num w:numId="26" w16cid:durableId="1195926660">
    <w:abstractNumId w:val="27"/>
  </w:num>
  <w:num w:numId="27" w16cid:durableId="1617786550">
    <w:abstractNumId w:val="21"/>
  </w:num>
  <w:num w:numId="28" w16cid:durableId="183992498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CB"/>
    <w:rsid w:val="00004714"/>
    <w:rsid w:val="000050C1"/>
    <w:rsid w:val="00017040"/>
    <w:rsid w:val="00021D44"/>
    <w:rsid w:val="00042AE4"/>
    <w:rsid w:val="000D079E"/>
    <w:rsid w:val="000E0534"/>
    <w:rsid w:val="000E21F2"/>
    <w:rsid w:val="000E41A0"/>
    <w:rsid w:val="000E4C55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5F0A"/>
    <w:rsid w:val="00210A41"/>
    <w:rsid w:val="0021108B"/>
    <w:rsid w:val="00237753"/>
    <w:rsid w:val="002435AB"/>
    <w:rsid w:val="00271A5C"/>
    <w:rsid w:val="00297F4E"/>
    <w:rsid w:val="002A5C11"/>
    <w:rsid w:val="002C4158"/>
    <w:rsid w:val="002C722A"/>
    <w:rsid w:val="002D454F"/>
    <w:rsid w:val="002E6CEB"/>
    <w:rsid w:val="002E7713"/>
    <w:rsid w:val="00354864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4D49"/>
    <w:rsid w:val="005334DA"/>
    <w:rsid w:val="00545F41"/>
    <w:rsid w:val="00556F52"/>
    <w:rsid w:val="005A702B"/>
    <w:rsid w:val="005A73E8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C244C"/>
    <w:rsid w:val="006D0052"/>
    <w:rsid w:val="007331A5"/>
    <w:rsid w:val="00747390"/>
    <w:rsid w:val="0076030A"/>
    <w:rsid w:val="00766995"/>
    <w:rsid w:val="00776FDD"/>
    <w:rsid w:val="00783BB7"/>
    <w:rsid w:val="007A042C"/>
    <w:rsid w:val="00842D4C"/>
    <w:rsid w:val="00862213"/>
    <w:rsid w:val="008751E2"/>
    <w:rsid w:val="00883731"/>
    <w:rsid w:val="008A154A"/>
    <w:rsid w:val="008A1E12"/>
    <w:rsid w:val="008B2C88"/>
    <w:rsid w:val="008C32F5"/>
    <w:rsid w:val="009410E9"/>
    <w:rsid w:val="00951086"/>
    <w:rsid w:val="00951A2C"/>
    <w:rsid w:val="00951DF2"/>
    <w:rsid w:val="009612D0"/>
    <w:rsid w:val="009A6EAD"/>
    <w:rsid w:val="009B4B00"/>
    <w:rsid w:val="009C2932"/>
    <w:rsid w:val="009D53D7"/>
    <w:rsid w:val="009D6896"/>
    <w:rsid w:val="009E2FEF"/>
    <w:rsid w:val="009F6938"/>
    <w:rsid w:val="00A313FC"/>
    <w:rsid w:val="00A81307"/>
    <w:rsid w:val="00A8668C"/>
    <w:rsid w:val="00AA265C"/>
    <w:rsid w:val="00AA31B0"/>
    <w:rsid w:val="00AB49CA"/>
    <w:rsid w:val="00AC3861"/>
    <w:rsid w:val="00AC6670"/>
    <w:rsid w:val="00AD07C8"/>
    <w:rsid w:val="00AD0F9A"/>
    <w:rsid w:val="00AD16C8"/>
    <w:rsid w:val="00AE3AB0"/>
    <w:rsid w:val="00B00E6A"/>
    <w:rsid w:val="00B10B4D"/>
    <w:rsid w:val="00B115D1"/>
    <w:rsid w:val="00B664E3"/>
    <w:rsid w:val="00B83F1A"/>
    <w:rsid w:val="00B841A3"/>
    <w:rsid w:val="00B857D5"/>
    <w:rsid w:val="00B866BE"/>
    <w:rsid w:val="00BB11A5"/>
    <w:rsid w:val="00BC3790"/>
    <w:rsid w:val="00BC3805"/>
    <w:rsid w:val="00BD5DA1"/>
    <w:rsid w:val="00BF3383"/>
    <w:rsid w:val="00BF424C"/>
    <w:rsid w:val="00C010F3"/>
    <w:rsid w:val="00C23898"/>
    <w:rsid w:val="00C2624A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52EA2"/>
    <w:rsid w:val="00D53C0E"/>
    <w:rsid w:val="00D67640"/>
    <w:rsid w:val="00D73D1D"/>
    <w:rsid w:val="00D74416"/>
    <w:rsid w:val="00D82CAD"/>
    <w:rsid w:val="00DC7F86"/>
    <w:rsid w:val="00DD13C3"/>
    <w:rsid w:val="00DF0FA5"/>
    <w:rsid w:val="00DF44B1"/>
    <w:rsid w:val="00E1183D"/>
    <w:rsid w:val="00E377CB"/>
    <w:rsid w:val="00E43B94"/>
    <w:rsid w:val="00E74B74"/>
    <w:rsid w:val="00E7554A"/>
    <w:rsid w:val="00E87FD5"/>
    <w:rsid w:val="00EA6F65"/>
    <w:rsid w:val="00EC797D"/>
    <w:rsid w:val="00EF7F85"/>
    <w:rsid w:val="00F03B33"/>
    <w:rsid w:val="00F20CC9"/>
    <w:rsid w:val="00F24DC4"/>
    <w:rsid w:val="00F30FD6"/>
    <w:rsid w:val="00F31BDF"/>
    <w:rsid w:val="00F36823"/>
    <w:rsid w:val="00F4431F"/>
    <w:rsid w:val="00F4554E"/>
    <w:rsid w:val="00F4712A"/>
    <w:rsid w:val="00F55FD2"/>
    <w:rsid w:val="00F563B3"/>
    <w:rsid w:val="00F62DF7"/>
    <w:rsid w:val="00F70F14"/>
    <w:rsid w:val="00F73F81"/>
    <w:rsid w:val="00F863E5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663BE84A"/>
  <w15:chartTrackingRefBased/>
  <w15:docId w15:val="{9DF4A0A4-FEF0-4F42-B163-FEE1F1B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u\Documents\DAS\PRACTICO\Plantilla%20de%20an&#225;lisis%20SOA%20v1.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8D20-C1F0-43EA-9472-B273C61A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análisis SOA v1.7.dotx</Template>
  <TotalTime>269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Gsu</dc:creator>
  <cp:keywords/>
  <dc:description/>
  <cp:lastModifiedBy>Ignacio Jesús Olariaga Oliveto</cp:lastModifiedBy>
  <cp:revision>2</cp:revision>
  <cp:lastPrinted>2008-09-21T18:34:00Z</cp:lastPrinted>
  <dcterms:created xsi:type="dcterms:W3CDTF">2025-08-28T19:54:00Z</dcterms:created>
  <dcterms:modified xsi:type="dcterms:W3CDTF">2025-08-29T19:02:00Z</dcterms:modified>
</cp:coreProperties>
</file>